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Diseño de tabla de registro de lectura"/>
      </w:tblPr>
      <w:tblGrid>
        <w:gridCol w:w="3119"/>
        <w:gridCol w:w="2245"/>
        <w:gridCol w:w="2227"/>
        <w:gridCol w:w="2227"/>
      </w:tblGrid>
      <w:tr w:rsidR="00CB6656" w:rsidRPr="00335D19" w:rsidTr="00335D19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943FDC" w:rsidRDefault="005B57A7" w:rsidP="001E1A76">
            <w:pPr>
              <w:pStyle w:val="Ttulo"/>
            </w:pPr>
            <w:bookmarkStart w:id="0" w:name="_GoBack"/>
            <w:r w:rsidRPr="0055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677B7A" wp14:editId="79F868B1">
                      <wp:simplePos x="0" y="0"/>
                      <wp:positionH relativeFrom="column">
                        <wp:posOffset>5188869</wp:posOffset>
                      </wp:positionH>
                      <wp:positionV relativeFrom="paragraph">
                        <wp:posOffset>40491</wp:posOffset>
                      </wp:positionV>
                      <wp:extent cx="839335" cy="719847"/>
                      <wp:effectExtent l="0" t="0" r="0" b="4445"/>
                      <wp:wrapNone/>
                      <wp:docPr id="2" name="Forma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9335" cy="71984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56EDD" id="Forma" o:spid="_x0000_s1026" alt="hands holding book icon" style="position:absolute;margin-left:408.55pt;margin-top:3.2pt;width:66.1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419668,359924;419668,359924;419668,359924;419668,359924" o:connectangles="0,90,180,270"/>
                    </v:shape>
                  </w:pict>
                </mc:Fallback>
              </mc:AlternateContent>
            </w:r>
            <w:bookmarkEnd w:id="0"/>
            <w:r w:rsidR="00F80162">
              <w:t xml:space="preserve">Ricardo Bravo Menchaca </w:t>
            </w:r>
          </w:p>
          <w:p w:rsidR="00AE7331" w:rsidRPr="00335D19" w:rsidRDefault="00943FDC" w:rsidP="001E1A76">
            <w:pPr>
              <w:pStyle w:val="Ttulo"/>
              <w:rPr>
                <w:rFonts w:eastAsia="Segoe UI"/>
              </w:rPr>
            </w:pPr>
            <w:r>
              <w:t xml:space="preserve">Garcia </w:t>
            </w:r>
            <w:proofErr w:type="spellStart"/>
            <w:r>
              <w:t>Angeles</w:t>
            </w:r>
            <w:proofErr w:type="spellEnd"/>
            <w:r>
              <w:t xml:space="preserve"> Karen </w:t>
            </w:r>
            <w:proofErr w:type="spellStart"/>
            <w:r>
              <w:t>Jocabeth</w:t>
            </w:r>
            <w:proofErr w:type="spellEnd"/>
            <w:r>
              <w:t xml:space="preserve"> </w:t>
            </w:r>
            <w:r w:rsidR="00774456" w:rsidRPr="00335D19">
              <w:rPr>
                <w:lang w:bidi="es-ES"/>
              </w:rPr>
              <w:br/>
            </w:r>
            <w:r w:rsidR="00F80162">
              <w:rPr>
                <w:rFonts w:eastAsia="Segoe UI"/>
              </w:rPr>
              <w:t>SPRINT</w:t>
            </w:r>
          </w:p>
        </w:tc>
      </w:tr>
      <w:tr w:rsidR="00CB6656" w:rsidRPr="00335D19" w:rsidTr="00335D19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8424EB" w:rsidRPr="00335D19" w:rsidRDefault="008424EB" w:rsidP="00CB6656">
            <w:pPr>
              <w:pStyle w:val="Sinespaciado"/>
            </w:pPr>
          </w:p>
        </w:tc>
      </w:tr>
      <w:tr w:rsidR="004839FF" w:rsidRPr="00335D19" w:rsidTr="00F80162">
        <w:trPr>
          <w:trHeight w:val="696"/>
        </w:trPr>
        <w:tc>
          <w:tcPr>
            <w:tcW w:w="3119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>Actividad</w:t>
            </w:r>
          </w:p>
        </w:tc>
        <w:tc>
          <w:tcPr>
            <w:tcW w:w="2245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Numero de semanas  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Numero de horas 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Autores </w:t>
            </w:r>
          </w:p>
        </w:tc>
      </w:tr>
      <w:tr w:rsidR="004839FF" w:rsidRPr="00335D19" w:rsidTr="00F80162">
        <w:trPr>
          <w:trHeight w:val="850"/>
        </w:trPr>
        <w:tc>
          <w:tcPr>
            <w:tcW w:w="3119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8C0AE1">
            <w:pPr>
              <w:pStyle w:val="Listaconnmeros"/>
            </w:pPr>
            <w:r>
              <w:t>Investigación basada en energías renovables con la cual se llegó a la decisión de ocupar celdas solares.</w:t>
            </w:r>
          </w:p>
        </w:tc>
        <w:tc>
          <w:tcPr>
            <w:tcW w:w="224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032177">
            <w:r>
              <w:t>Semana #1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032177">
            <w:r>
              <w:t xml:space="preserve">2hrs/día 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Pr="00335D19" w:rsidRDefault="00F80162" w:rsidP="00032177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pPr>
              <w:pStyle w:val="Listaconnmeros"/>
            </w:pPr>
            <w:r>
              <w:t xml:space="preserve">Esta semana se realizará el diseño digital en el software adecuado, en el cual se hará el circuito en digital y simulación para ver los valores adecuados para tal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#2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 xml:space="preserve">3hrs/día 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pPr>
              <w:pStyle w:val="Listaconnmeros"/>
            </w:pPr>
            <w:r>
              <w:t xml:space="preserve">Construcción de la base, en la cual se hará un diseño de </w:t>
            </w:r>
            <w:r w:rsidR="000E5207">
              <w:t xml:space="preserve">árbol con el cual las hojas serán paneles solares pequeños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#3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2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734310" w:rsidP="00F80162">
            <w:pPr>
              <w:pStyle w:val="Listaconnmeros"/>
            </w:pPr>
            <w:r>
              <w:t>Construcción del prototipo</w:t>
            </w:r>
            <w:r w:rsidR="00AE1F3D">
              <w:t xml:space="preserve">, en el cual ya se implementará el circuito antes echo en simulación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#4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4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pPr>
              <w:pStyle w:val="Listaconnmeros"/>
            </w:pPr>
            <w:r>
              <w:t>Pruebas de voltaje y corriente con las cuales verificaremos si el prototipo funciona de manera correcta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#5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3hrs/día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pPr>
              <w:pStyle w:val="Listaconnmeros"/>
            </w:pPr>
            <w:r>
              <w:t>Se harán los últimos arreglas estéticos para la entrega final del producto.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#6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1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</w:tbl>
    <w:p w:rsidR="004B123B" w:rsidRPr="00335D19" w:rsidRDefault="004B123B" w:rsidP="008C0AE1"/>
    <w:sectPr w:rsidR="004B123B" w:rsidRPr="00335D19" w:rsidSect="00335D19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8F0" w:rsidRDefault="000228F0" w:rsidP="00DC5D31">
      <w:r>
        <w:separator/>
      </w:r>
    </w:p>
  </w:endnote>
  <w:endnote w:type="continuationSeparator" w:id="0">
    <w:p w:rsidR="000228F0" w:rsidRDefault="000228F0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8F0" w:rsidRDefault="000228F0" w:rsidP="00DC5D31">
      <w:r>
        <w:separator/>
      </w:r>
    </w:p>
  </w:footnote>
  <w:footnote w:type="continuationSeparator" w:id="0">
    <w:p w:rsidR="000228F0" w:rsidRDefault="000228F0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Listadecomprobacin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proofState w:spelling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62"/>
    <w:rsid w:val="00021CE8"/>
    <w:rsid w:val="000228F0"/>
    <w:rsid w:val="00032177"/>
    <w:rsid w:val="000B3E71"/>
    <w:rsid w:val="000E5207"/>
    <w:rsid w:val="000F23C5"/>
    <w:rsid w:val="000F44BA"/>
    <w:rsid w:val="00115B37"/>
    <w:rsid w:val="001E1A76"/>
    <w:rsid w:val="00201AED"/>
    <w:rsid w:val="00237FFB"/>
    <w:rsid w:val="00245AA2"/>
    <w:rsid w:val="002D03A2"/>
    <w:rsid w:val="00333781"/>
    <w:rsid w:val="00335D19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5B57A7"/>
    <w:rsid w:val="0061694D"/>
    <w:rsid w:val="006B4992"/>
    <w:rsid w:val="006E3C43"/>
    <w:rsid w:val="006F220A"/>
    <w:rsid w:val="00713D96"/>
    <w:rsid w:val="00716614"/>
    <w:rsid w:val="00721E9B"/>
    <w:rsid w:val="00734310"/>
    <w:rsid w:val="00761D56"/>
    <w:rsid w:val="00774456"/>
    <w:rsid w:val="0079681F"/>
    <w:rsid w:val="008121DA"/>
    <w:rsid w:val="008351AF"/>
    <w:rsid w:val="008424EB"/>
    <w:rsid w:val="00844343"/>
    <w:rsid w:val="008A31F3"/>
    <w:rsid w:val="008C0AE1"/>
    <w:rsid w:val="00925CF7"/>
    <w:rsid w:val="00943FDC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1F3D"/>
    <w:rsid w:val="00AE7331"/>
    <w:rsid w:val="00B14394"/>
    <w:rsid w:val="00B26E49"/>
    <w:rsid w:val="00BA681C"/>
    <w:rsid w:val="00BB33CE"/>
    <w:rsid w:val="00BE6B62"/>
    <w:rsid w:val="00C53BE9"/>
    <w:rsid w:val="00C6523B"/>
    <w:rsid w:val="00C85B00"/>
    <w:rsid w:val="00CA7602"/>
    <w:rsid w:val="00CB6656"/>
    <w:rsid w:val="00CD2808"/>
    <w:rsid w:val="00DC5D31"/>
    <w:rsid w:val="00DE34A0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80162"/>
    <w:rsid w:val="00FA44EA"/>
    <w:rsid w:val="00FE263D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9940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Ttulo1">
    <w:name w:val="heading 1"/>
    <w:basedOn w:val="Normal"/>
    <w:link w:val="Ttulo1C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Listadecomprobacin">
    <w:name w:val="Lista de comprobación"/>
    <w:basedOn w:val="Prrafodelist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Textoennegrita">
    <w:name w:val="Strong"/>
    <w:basedOn w:val="Fuentedeprrafopredeter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nfasis">
    <w:name w:val="Emphasis"/>
    <w:basedOn w:val="Fuentedeprrafopredeter"/>
    <w:uiPriority w:val="20"/>
    <w:semiHidden/>
    <w:qFormat/>
    <w:rsid w:val="00B26E49"/>
    <w:rPr>
      <w:i w:val="0"/>
      <w:iCs/>
      <w:sz w:val="24"/>
    </w:rPr>
  </w:style>
  <w:style w:type="character" w:styleId="nfasisintenso">
    <w:name w:val="Intense Emphasis"/>
    <w:basedOn w:val="Fuentedeprrafopredeter"/>
    <w:uiPriority w:val="21"/>
    <w:semiHidden/>
    <w:rsid w:val="00DC5D31"/>
    <w:rPr>
      <w:i/>
      <w:iCs/>
      <w:color w:val="000000" w:themeColor="text1"/>
    </w:rPr>
  </w:style>
  <w:style w:type="paragraph" w:styleId="Sinespaciado">
    <w:name w:val="No Spacing"/>
    <w:uiPriority w:val="1"/>
    <w:semiHidden/>
    <w:qFormat/>
    <w:rsid w:val="00DC5D31"/>
    <w:rPr>
      <w:color w:val="000000" w:themeColor="text1"/>
    </w:rPr>
  </w:style>
  <w:style w:type="paragraph" w:styleId="Encabezado">
    <w:name w:val="header"/>
    <w:basedOn w:val="Normal"/>
    <w:link w:val="EncabezadoC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E1A76"/>
    <w:rPr>
      <w:i/>
      <w:color w:val="353535" w:themeColor="text2"/>
    </w:rPr>
  </w:style>
  <w:style w:type="paragraph" w:styleId="Piedepgina">
    <w:name w:val="footer"/>
    <w:basedOn w:val="Normal"/>
    <w:link w:val="PiedepginaC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A76"/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1E1A76"/>
    <w:rPr>
      <w:b/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1E1A76"/>
    <w:rPr>
      <w:color w:val="808080"/>
    </w:rPr>
  </w:style>
  <w:style w:type="paragraph" w:styleId="Listaconnmeros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\AppData\Roaming\Microsoft\Templates\Registro%20de%20lectura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Registro de lectura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2019-06-04T02:51:00Z</dcterms:created>
  <dcterms:modified xsi:type="dcterms:W3CDTF">2019-07-03T01:40:00Z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